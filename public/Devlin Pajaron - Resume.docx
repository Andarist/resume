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>DEVLI</w:t>
            </w:r>
            <w:r w:rsidRPr="005A2044">
              <w:rPr>
                <w:color w:val="B52E31"/>
              </w:rPr>
              <w:t>n</w:t>
            </w:r>
            <w:r w:rsidRPr="005A2044">
              <w:rPr>
                <w:color w:val="B52E31"/>
              </w:rPr>
              <w:t xml:space="preserve">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+63 943 230 2440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https://iamdevlinph.github.io/me/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  <w:bookmarkStart w:id="0" w:name="_GoBack"/>
        <w:bookmarkEnd w:id="0"/>
      </w:tr>
    </w:tbl>
    <w:p w:rsidR="007C0E0E" w:rsidRPr="00565B06" w:rsidRDefault="005A2044" w:rsidP="00B47E1E">
      <w:pPr>
        <w:pStyle w:val="Heading2"/>
      </w:pPr>
      <w:r w:rsidRPr="00C35E7C">
        <w:rPr>
          <w:color w:val="B52E31"/>
        </w:rPr>
        <w:t>Front 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r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>Took part in a project for migrating from PHP to AngularJS. Created new pages. Created reusable components. Ingegrated internal APIs and Paypal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>HTML, CSS, SASS, JavaScript, AngularJS, Gulp, Node, GIT, Paypal API, D3.js</w:t>
      </w:r>
    </w:p>
    <w:p w:rsidR="007C0E0E" w:rsidRPr="00565B06" w:rsidRDefault="005A2044" w:rsidP="00B47E1E">
      <w:pPr>
        <w:pStyle w:val="Heading2"/>
      </w:pPr>
      <w:r w:rsidRPr="00C35E7C">
        <w:rPr>
          <w:color w:val="B52E31"/>
        </w:rPr>
        <w:t>Ful Stack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r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>HTML, CSS, PHP, CodeIgniter,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</w:p>
          <w:p w:rsidR="00316CE4" w:rsidRDefault="00C35E7C" w:rsidP="00C35E7C">
            <w:pPr>
              <w:pStyle w:val="ListBullet"/>
              <w:spacing w:after="80"/>
            </w:pPr>
            <w:r>
              <w:t>Block Element Modifer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CodeIgniter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Git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</w:t>
            </w:r>
          </w:p>
          <w:p w:rsidR="00C35E7C" w:rsidRPr="00565B06" w:rsidRDefault="00C35E7C" w:rsidP="00C35E7C">
            <w:pPr>
              <w:pStyle w:val="ListBullet"/>
              <w:spacing w:after="80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Default="00C35E7C" w:rsidP="00C35E7C">
            <w:pPr>
              <w:pStyle w:val="ListBullet"/>
              <w:spacing w:after="80"/>
            </w:pPr>
            <w:r>
              <w:t>jQuery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MySQL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Paypal API Integration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Photoshop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React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SASS</w:t>
            </w:r>
          </w:p>
          <w:p w:rsidR="00C35E7C" w:rsidRPr="00565B06" w:rsidRDefault="00C35E7C" w:rsidP="00C35E7C">
            <w:pPr>
              <w:pStyle w:val="ListBullet"/>
              <w:spacing w:after="80"/>
            </w:pPr>
            <w:r>
              <w:t>Vue.js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5A2044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/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259" w:rsidRDefault="004F5259" w:rsidP="00F534FB">
      <w:pPr>
        <w:spacing w:after="0"/>
      </w:pPr>
      <w:r>
        <w:separator/>
      </w:r>
    </w:p>
  </w:endnote>
  <w:endnote w:type="continuationSeparator" w:id="0">
    <w:p w:rsidR="004F5259" w:rsidRDefault="004F525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259" w:rsidRDefault="004F5259" w:rsidP="00F534FB">
      <w:pPr>
        <w:spacing w:after="0"/>
      </w:pPr>
      <w:r>
        <w:separator/>
      </w:r>
    </w:p>
  </w:footnote>
  <w:footnote w:type="continuationSeparator" w:id="0">
    <w:p w:rsidR="004F5259" w:rsidRDefault="004F525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C024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00000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71A1E"/>
    <w:rsid w:val="005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1</cp:revision>
  <dcterms:created xsi:type="dcterms:W3CDTF">2017-07-14T15:27:00Z</dcterms:created>
  <dcterms:modified xsi:type="dcterms:W3CDTF">2017-07-14T15:55:00Z</dcterms:modified>
  <cp:category/>
  <cp:contentStatus/>
</cp:coreProperties>
</file>