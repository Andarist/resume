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28" w:type="pct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31"/>
        <w:gridCol w:w="4243"/>
        <w:gridCol w:w="4392"/>
        <w:gridCol w:w="14"/>
      </w:tblGrid>
      <w:tr w:rsidR="00E5521B" w:rsidRPr="00565B06" w:rsidTr="005A2044">
        <w:trPr>
          <w:gridBefore w:val="1"/>
          <w:gridAfter w:val="1"/>
          <w:wBefore w:w="730" w:type="dxa"/>
          <w:wAfter w:w="9" w:type="dxa"/>
          <w:trHeight w:hRule="exact" w:val="1944"/>
        </w:trPr>
        <w:tc>
          <w:tcPr>
            <w:tcW w:w="4243" w:type="dxa"/>
            <w:tcMar>
              <w:right w:w="144" w:type="dxa"/>
            </w:tcMar>
            <w:vAlign w:val="bottom"/>
          </w:tcPr>
          <w:p w:rsidR="00FE18B2" w:rsidRPr="00565B06" w:rsidRDefault="005A2044" w:rsidP="005A2044">
            <w:pPr>
              <w:pStyle w:val="Subtitle"/>
            </w:pPr>
            <w:r w:rsidRPr="005A2044">
              <w:rPr>
                <w:color w:val="B52E31"/>
              </w:rPr>
              <w:t xml:space="preserve">DEVLIn </w:t>
            </w:r>
            <w:r>
              <w:rPr>
                <w:b w:val="0"/>
              </w:rPr>
              <w:t>PAjaron</w:t>
            </w:r>
          </w:p>
        </w:tc>
        <w:tc>
          <w:tcPr>
            <w:tcW w:w="4392" w:type="dxa"/>
            <w:tcBorders>
              <w:left w:val="nil"/>
            </w:tcBorders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48"/>
              <w:gridCol w:w="400"/>
            </w:tblGrid>
            <w:tr w:rsidR="00323C3F" w:rsidRPr="009D0878" w:rsidTr="005A2044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Cebu City, Philippines</w:t>
                  </w:r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0728C313" wp14:editId="41D05225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A81D1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b52e31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>
                    <w:t>+63 943 230 2440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FEC2FA7" wp14:editId="52ED0E2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5A3250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b52e31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iamdevlinph@gmail.com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B45E5EE" wp14:editId="7392D8E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3087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b52e31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5A2044" w:rsidP="00323C3F">
                  <w:pPr>
                    <w:pStyle w:val="ContactInfo"/>
                  </w:pPr>
                  <w:r w:rsidRPr="005A2044">
                    <w:t>https://iamdevlinph.github.io/me/</w:t>
                  </w: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3B4E7212" wp14:editId="4B7AF421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B52E3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118A5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b52e31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A2044" w:rsidRPr="009D0878" w:rsidTr="005A2044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:rsidR="005A2044" w:rsidRPr="009D0878" w:rsidRDefault="005A2044" w:rsidP="00323C3F">
                  <w:pPr>
                    <w:pStyle w:val="ContactInfo"/>
                  </w:pPr>
                </w:p>
              </w:tc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5A2044" w:rsidRPr="009D0878" w:rsidRDefault="005A2044" w:rsidP="00323C3F">
                  <w:pPr>
                    <w:pStyle w:val="Icons"/>
                    <w:rPr>
                      <w:noProof/>
                      <w:lang w:val="en-GB" w:eastAsia="en-GB"/>
                    </w:rPr>
                  </w:pP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  <w:tr w:rsidR="00A77B4D" w:rsidRPr="00565B06" w:rsidTr="005A2044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5A2044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8F0D8BA" wp14:editId="1AB71EC1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15D00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:rsidR="00A77B4D" w:rsidRPr="00565B06" w:rsidRDefault="005A2044" w:rsidP="005A2044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7C0E0E" w:rsidRPr="00565B06" w:rsidRDefault="005A2044" w:rsidP="00B47E1E">
      <w:pPr>
        <w:pStyle w:val="Heading2"/>
      </w:pPr>
      <w:r w:rsidRPr="00C35E7C">
        <w:rPr>
          <w:color w:val="B52E31"/>
        </w:rPr>
        <w:t>Front End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C35E7C">
        <w:rPr>
          <w:color w:val="B52E31"/>
        </w:rPr>
        <w:t xml:space="preserve"> </w:t>
      </w:r>
      <w:r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JulY 2016</w:t>
      </w:r>
      <w:r w:rsidR="007C0E0E" w:rsidRPr="00565B06">
        <w:t xml:space="preserve"> – </w:t>
      </w:r>
      <w:r>
        <w:t>present</w:t>
      </w:r>
    </w:p>
    <w:p w:rsidR="005A2044" w:rsidRDefault="005A2044" w:rsidP="005A2044">
      <w:r>
        <w:t>Took part in a project for migrating from PHP to AngularJS. Created new pages. Created reusable components. Ingegrated internal APIs and Paypal API. Implemented data visualization using D3.js.</w:t>
      </w:r>
    </w:p>
    <w:p w:rsidR="005A2044" w:rsidRDefault="005A2044" w:rsidP="005A2044">
      <w:r w:rsidRPr="00C35E7C">
        <w:rPr>
          <w:b/>
        </w:rPr>
        <w:t>Technologies Used</w:t>
      </w:r>
      <w:r>
        <w:t>:</w:t>
      </w:r>
    </w:p>
    <w:p w:rsidR="000E24AC" w:rsidRPr="00565B06" w:rsidRDefault="005A2044" w:rsidP="005A2044">
      <w:r>
        <w:t>HTML, CSS, SASS, JavaScript, AngularJS, Gulp, Node, GIT, Paypal API, D3.js</w:t>
      </w:r>
    </w:p>
    <w:p w:rsidR="007C0E0E" w:rsidRPr="00565B06" w:rsidRDefault="005A2044" w:rsidP="00B47E1E">
      <w:pPr>
        <w:pStyle w:val="Heading2"/>
      </w:pPr>
      <w:r w:rsidRPr="00C35E7C">
        <w:rPr>
          <w:color w:val="B52E31"/>
        </w:rPr>
        <w:t>Ful Stack Developer</w:t>
      </w:r>
      <w:r w:rsidR="007C0E0E" w:rsidRPr="00C35E7C">
        <w:rPr>
          <w:color w:val="B52E31"/>
        </w:rPr>
        <w:t xml:space="preserve"> </w:t>
      </w:r>
      <w:r w:rsidR="007C0E0E" w:rsidRPr="00C35E7C">
        <w:rPr>
          <w:color w:val="auto"/>
        </w:rPr>
        <w:t>|</w:t>
      </w:r>
      <w:r w:rsidR="007C0E0E" w:rsidRPr="00565B06">
        <w:t xml:space="preserve"> </w:t>
      </w:r>
      <w:r>
        <w:rPr>
          <w:rStyle w:val="Emphasis"/>
        </w:rPr>
        <w:t>AsiaInspection</w:t>
      </w:r>
    </w:p>
    <w:p w:rsidR="007C0E0E" w:rsidRPr="00565B06" w:rsidRDefault="005A2044" w:rsidP="004F199F">
      <w:pPr>
        <w:pStyle w:val="Heading3"/>
      </w:pPr>
      <w:r>
        <w:t>April 2016</w:t>
      </w:r>
      <w:r w:rsidR="007C0E0E" w:rsidRPr="00565B06">
        <w:t xml:space="preserve"> – </w:t>
      </w:r>
      <w:r>
        <w:t>July 2016</w:t>
      </w:r>
    </w:p>
    <w:p w:rsidR="00C35E7C" w:rsidRDefault="00C35E7C" w:rsidP="00C35E7C">
      <w:r>
        <w:t>Created an automatic report generation system to replace the manual method.</w:t>
      </w:r>
    </w:p>
    <w:p w:rsidR="00C35E7C" w:rsidRDefault="00C35E7C" w:rsidP="00C35E7C">
      <w:r w:rsidRPr="00C35E7C">
        <w:rPr>
          <w:b/>
        </w:rPr>
        <w:t>Technologies Used</w:t>
      </w:r>
      <w:r>
        <w:t>:</w:t>
      </w:r>
    </w:p>
    <w:p w:rsidR="005E088C" w:rsidRPr="00565B06" w:rsidRDefault="00C35E7C" w:rsidP="00C35E7C">
      <w:r>
        <w:t>HTML, CSS, PHP, CodeIgniter, AngularJS, JavaScript, jQuery, GIT, MySQL, API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CA90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d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2Yxr/1ohAAC2zQAADgAAAAAAAAAAAAAAAAAuAgAAZHJzL2Uy&#10;b0RvYy54bWxQSwECLQAUAAYACAAAACEAGGrsh9kAAAADAQAADwAAAAAAAAAAAAAAAAC0IwAAZHJz&#10;L2Rvd25yZXYueG1sUEsFBgAAAAAEAAQA8wAAALo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5A2044" w:rsidP="005A2044">
            <w:pPr>
              <w:pStyle w:val="Heading1"/>
              <w:outlineLvl w:val="0"/>
            </w:pPr>
            <w:r>
              <w:t>Technologies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C35E7C" w:rsidP="00565B06">
            <w:pPr>
              <w:pStyle w:val="ListBullet"/>
              <w:spacing w:after="80"/>
            </w:pPr>
            <w:r>
              <w:t>AngularJS</w:t>
            </w:r>
            <w:bookmarkStart w:id="0" w:name="_GoBack"/>
            <w:bookmarkEnd w:id="0"/>
          </w:p>
          <w:p w:rsidR="00316CE4" w:rsidRDefault="00C35E7C" w:rsidP="00C35E7C">
            <w:pPr>
              <w:pStyle w:val="ListBullet"/>
              <w:spacing w:after="80"/>
            </w:pPr>
            <w:r>
              <w:t>Block Element Modifer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CodeIgniter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CSS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D3.js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Git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HTML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JavaScript</w:t>
            </w:r>
          </w:p>
          <w:p w:rsidR="007022AA" w:rsidRPr="00565B06" w:rsidRDefault="007022AA" w:rsidP="00C35E7C">
            <w:pPr>
              <w:pStyle w:val="ListBullet"/>
              <w:spacing w:after="80"/>
            </w:pPr>
            <w:r>
              <w:t>jQuery</w:t>
            </w:r>
          </w:p>
        </w:tc>
        <w:tc>
          <w:tcPr>
            <w:tcW w:w="4320" w:type="dxa"/>
            <w:tcMar>
              <w:left w:w="576" w:type="dxa"/>
            </w:tcMar>
          </w:tcPr>
          <w:p w:rsidR="00C35E7C" w:rsidRDefault="00C35E7C" w:rsidP="00C35E7C">
            <w:pPr>
              <w:pStyle w:val="ListBullet"/>
              <w:spacing w:after="80"/>
            </w:pPr>
            <w:r>
              <w:t>MySQL</w:t>
            </w:r>
          </w:p>
          <w:p w:rsidR="007022AA" w:rsidRDefault="007022AA" w:rsidP="00C35E7C">
            <w:pPr>
              <w:pStyle w:val="ListBullet"/>
              <w:spacing w:after="80"/>
            </w:pPr>
            <w:r>
              <w:t>NPM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Paypal API Integration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Photoshop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PHP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React</w:t>
            </w:r>
          </w:p>
          <w:p w:rsidR="00C3232C" w:rsidRDefault="00C3232C" w:rsidP="00C35E7C">
            <w:pPr>
              <w:pStyle w:val="ListBullet"/>
              <w:spacing w:after="80"/>
            </w:pPr>
            <w:r>
              <w:t>Redux</w:t>
            </w:r>
          </w:p>
          <w:p w:rsidR="00C35E7C" w:rsidRDefault="00C35E7C" w:rsidP="00C35E7C">
            <w:pPr>
              <w:pStyle w:val="ListBullet"/>
              <w:spacing w:after="80"/>
            </w:pPr>
            <w:r>
              <w:t>SASS</w:t>
            </w:r>
          </w:p>
          <w:p w:rsidR="007022AA" w:rsidRDefault="007022AA" w:rsidP="00C35E7C">
            <w:pPr>
              <w:pStyle w:val="ListBullet"/>
              <w:spacing w:after="80"/>
            </w:pPr>
            <w:r>
              <w:t>Webpack</w:t>
            </w:r>
          </w:p>
          <w:p w:rsidR="007022AA" w:rsidRPr="00565B06" w:rsidRDefault="00C35E7C" w:rsidP="007022AA">
            <w:pPr>
              <w:pStyle w:val="ListBullet"/>
              <w:spacing w:after="80"/>
            </w:pPr>
            <w:r>
              <w:t>Vue.js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9"/>
        <w:gridCol w:w="8645"/>
      </w:tblGrid>
      <w:tr w:rsidR="005A2044" w:rsidRPr="00565B06" w:rsidTr="005A2044">
        <w:tc>
          <w:tcPr>
            <w:tcW w:w="729" w:type="dxa"/>
            <w:tcMar>
              <w:right w:w="216" w:type="dxa"/>
            </w:tcMar>
            <w:vAlign w:val="bottom"/>
          </w:tcPr>
          <w:p w:rsidR="005A2044" w:rsidRPr="00565B06" w:rsidRDefault="005A2044" w:rsidP="007708C5">
            <w:pPr>
              <w:pStyle w:val="Icons"/>
            </w:pPr>
            <w:r w:rsidRPr="00565B06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5001B96" wp14:editId="402EFD0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52E3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E60B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b52e31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5" w:type="dxa"/>
          </w:tcPr>
          <w:p w:rsidR="005A2044" w:rsidRPr="00565B06" w:rsidRDefault="00341834" w:rsidP="007708C5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1703079057"/>
                <w:placeholder>
                  <w:docPart w:val="0A0B06546D24435897490E51C9A34BD3"/>
                </w:placeholder>
                <w:temporary/>
                <w:showingPlcHdr/>
                <w15:appearance w15:val="hidden"/>
              </w:sdtPr>
              <w:sdtEndPr/>
              <w:sdtContent>
                <w:r w:rsidR="005A2044" w:rsidRPr="00565B06">
                  <w:t>Education</w:t>
                </w:r>
              </w:sdtContent>
            </w:sdt>
          </w:p>
        </w:tc>
      </w:tr>
    </w:tbl>
    <w:p w:rsidR="00C35E7C" w:rsidRPr="00C35E7C" w:rsidRDefault="00C35E7C" w:rsidP="005A2044">
      <w:pPr>
        <w:pStyle w:val="Heading2"/>
        <w:rPr>
          <w:color w:val="B52E31"/>
        </w:rPr>
      </w:pPr>
      <w:r w:rsidRPr="00C35E7C">
        <w:rPr>
          <w:color w:val="B52E31"/>
        </w:rPr>
        <w:t>BS Information and Communications Technology</w:t>
      </w:r>
    </w:p>
    <w:p w:rsidR="005A2044" w:rsidRPr="00565B06" w:rsidRDefault="00C35E7C" w:rsidP="005A2044">
      <w:pPr>
        <w:pStyle w:val="Heading2"/>
      </w:pPr>
      <w:r>
        <w:rPr>
          <w:rStyle w:val="Emphasis"/>
        </w:rPr>
        <w:t>University of San Carlos</w:t>
      </w:r>
    </w:p>
    <w:p w:rsidR="005A2044" w:rsidRPr="00565B06" w:rsidRDefault="00C35E7C" w:rsidP="005A2044">
      <w:pPr>
        <w:pStyle w:val="Heading3"/>
      </w:pPr>
      <w:r>
        <w:t>2012</w:t>
      </w:r>
      <w:r w:rsidR="005A2044" w:rsidRPr="00565B06">
        <w:t xml:space="preserve"> – </w:t>
      </w:r>
      <w:r>
        <w:t>APril 2016</w:t>
      </w:r>
    </w:p>
    <w:p w:rsidR="00C35E7C" w:rsidRDefault="00C35E7C" w:rsidP="005A2044">
      <w:pPr>
        <w:pStyle w:val="Heading2"/>
      </w:pPr>
    </w:p>
    <w:p w:rsidR="005A2044" w:rsidRPr="00565B06" w:rsidRDefault="00C35E7C" w:rsidP="005A2044">
      <w:pPr>
        <w:pStyle w:val="Heading2"/>
      </w:pPr>
      <w:r>
        <w:rPr>
          <w:rStyle w:val="Emphasis"/>
        </w:rPr>
        <w:t>Cebu City National Science High School</w:t>
      </w:r>
    </w:p>
    <w:p w:rsidR="005A2044" w:rsidRPr="00565B06" w:rsidRDefault="00C35E7C" w:rsidP="00C35E7C">
      <w:pPr>
        <w:pStyle w:val="Heading3"/>
      </w:pPr>
      <w:r>
        <w:t>2008</w:t>
      </w:r>
      <w:r w:rsidR="005A2044" w:rsidRPr="00565B06">
        <w:t xml:space="preserve"> – </w:t>
      </w:r>
      <w:r>
        <w:t>2012</w:t>
      </w:r>
    </w:p>
    <w:p w:rsidR="00316CE4" w:rsidRPr="00565B06" w:rsidRDefault="00316CE4" w:rsidP="00316CE4"/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834" w:rsidRDefault="00341834" w:rsidP="00F534FB">
      <w:pPr>
        <w:spacing w:after="0"/>
      </w:pPr>
      <w:r>
        <w:separator/>
      </w:r>
    </w:p>
  </w:endnote>
  <w:endnote w:type="continuationSeparator" w:id="0">
    <w:p w:rsidR="00341834" w:rsidRDefault="0034183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834" w:rsidRDefault="00341834" w:rsidP="00F534FB">
      <w:pPr>
        <w:spacing w:after="0"/>
      </w:pPr>
      <w:r>
        <w:separator/>
      </w:r>
    </w:p>
  </w:footnote>
  <w:footnote w:type="continuationSeparator" w:id="0">
    <w:p w:rsidR="00341834" w:rsidRDefault="0034183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3458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5F8F8B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52E3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44"/>
    <w:rsid w:val="00002750"/>
    <w:rsid w:val="00004D4E"/>
    <w:rsid w:val="00011895"/>
    <w:rsid w:val="00013818"/>
    <w:rsid w:val="00015254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1834"/>
    <w:rsid w:val="0035004C"/>
    <w:rsid w:val="003571C8"/>
    <w:rsid w:val="00383057"/>
    <w:rsid w:val="003953DD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5259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2044"/>
    <w:rsid w:val="005A459B"/>
    <w:rsid w:val="005A74EC"/>
    <w:rsid w:val="005B3D67"/>
    <w:rsid w:val="005B437C"/>
    <w:rsid w:val="005D0108"/>
    <w:rsid w:val="005D144E"/>
    <w:rsid w:val="005E088C"/>
    <w:rsid w:val="005E6E43"/>
    <w:rsid w:val="005F4455"/>
    <w:rsid w:val="006104FF"/>
    <w:rsid w:val="00614B7C"/>
    <w:rsid w:val="0062239B"/>
    <w:rsid w:val="00625B8A"/>
    <w:rsid w:val="00644D4E"/>
    <w:rsid w:val="00647802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022AA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61F1"/>
    <w:rsid w:val="00C3232C"/>
    <w:rsid w:val="00C3233C"/>
    <w:rsid w:val="00C35E7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2AE0"/>
  <w15:chartTrackingRefBased/>
  <w15:docId w15:val="{9239356C-0137-43EA-B44C-0DCB2AA8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A2044"/>
    <w:rPr>
      <w:color w:val="88628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l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0B06546D24435897490E51C9A34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97BB8-F76A-4803-AABD-AB876874F3B8}"/>
      </w:docPartPr>
      <w:docPartBody>
        <w:p w:rsidR="0002796F" w:rsidRDefault="00071A1E" w:rsidP="00071A1E">
          <w:pPr>
            <w:pStyle w:val="0A0B06546D24435897490E51C9A34BD3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1E"/>
    <w:rsid w:val="0002796F"/>
    <w:rsid w:val="00071A1E"/>
    <w:rsid w:val="00522101"/>
    <w:rsid w:val="00CD3ED6"/>
    <w:rsid w:val="00E5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290EA640AD445E81CE9AD71C86A45F">
    <w:name w:val="5C290EA640AD445E81CE9AD71C86A45F"/>
  </w:style>
  <w:style w:type="paragraph" w:customStyle="1" w:styleId="155592C4460D4C47A7156A4009FE413F">
    <w:name w:val="155592C4460D4C47A7156A4009FE413F"/>
  </w:style>
  <w:style w:type="paragraph" w:customStyle="1" w:styleId="157563E8D39F4AC5BBB27D29E6C05498">
    <w:name w:val="157563E8D39F4AC5BBB27D29E6C05498"/>
  </w:style>
  <w:style w:type="paragraph" w:customStyle="1" w:styleId="F1C91ACAC6CD4DBFB4F116563D9324DA">
    <w:name w:val="F1C91ACAC6CD4DBFB4F116563D9324DA"/>
  </w:style>
  <w:style w:type="paragraph" w:customStyle="1" w:styleId="D2E7A447314946619CDE88D153F5C342">
    <w:name w:val="D2E7A447314946619CDE88D153F5C342"/>
  </w:style>
  <w:style w:type="paragraph" w:customStyle="1" w:styleId="7C13D366581A42A1B200C8E81E728B76">
    <w:name w:val="7C13D366581A42A1B200C8E81E728B76"/>
  </w:style>
  <w:style w:type="character" w:styleId="Emphasis">
    <w:name w:val="Emphasis"/>
    <w:basedOn w:val="DefaultParagraphFont"/>
    <w:uiPriority w:val="11"/>
    <w:qFormat/>
    <w:rsid w:val="00071A1E"/>
    <w:rPr>
      <w:b w:val="0"/>
      <w:iCs/>
      <w:color w:val="657C9C" w:themeColor="text2" w:themeTint="BF"/>
      <w:sz w:val="26"/>
    </w:rPr>
  </w:style>
  <w:style w:type="paragraph" w:customStyle="1" w:styleId="FEBA85C8F1B24884851A7D577F75D2C5">
    <w:name w:val="FEBA85C8F1B24884851A7D577F75D2C5"/>
  </w:style>
  <w:style w:type="paragraph" w:customStyle="1" w:styleId="E743667496DA4118A3173CEECFD5C92B">
    <w:name w:val="E743667496DA4118A3173CEECFD5C92B"/>
  </w:style>
  <w:style w:type="paragraph" w:customStyle="1" w:styleId="1B3F9358E933492DAE17CABC7B809BE2">
    <w:name w:val="1B3F9358E933492DAE17CABC7B809BE2"/>
  </w:style>
  <w:style w:type="paragraph" w:customStyle="1" w:styleId="A0CAF671917E4081A45F4E501609DA73">
    <w:name w:val="A0CAF671917E4081A45F4E501609DA73"/>
  </w:style>
  <w:style w:type="paragraph" w:customStyle="1" w:styleId="39375E104B224907973CF0B2D1B93EFF">
    <w:name w:val="39375E104B224907973CF0B2D1B93EFF"/>
  </w:style>
  <w:style w:type="paragraph" w:customStyle="1" w:styleId="48B0409C0AC04D81BD325B31A1C36C66">
    <w:name w:val="48B0409C0AC04D81BD325B31A1C36C66"/>
  </w:style>
  <w:style w:type="paragraph" w:customStyle="1" w:styleId="259CCCD211A24BF5B90433BA613861C2">
    <w:name w:val="259CCCD211A24BF5B90433BA613861C2"/>
  </w:style>
  <w:style w:type="paragraph" w:customStyle="1" w:styleId="D426F5F16060450F95DF87DEFC409CA6">
    <w:name w:val="D426F5F16060450F95DF87DEFC409CA6"/>
  </w:style>
  <w:style w:type="paragraph" w:customStyle="1" w:styleId="D5A1E0FFD06A400CA3321B9FFD8D0E36">
    <w:name w:val="D5A1E0FFD06A400CA3321B9FFD8D0E36"/>
  </w:style>
  <w:style w:type="paragraph" w:customStyle="1" w:styleId="FD209666739D4BA18CA42FFC992F90A6">
    <w:name w:val="FD209666739D4BA18CA42FFC992F90A6"/>
  </w:style>
  <w:style w:type="paragraph" w:customStyle="1" w:styleId="71B028A38F8749028B9B0FC3021C5ADC">
    <w:name w:val="71B028A38F8749028B9B0FC3021C5ADC"/>
  </w:style>
  <w:style w:type="paragraph" w:customStyle="1" w:styleId="939AA2D2CCC74CC1ACA15252E28449E2">
    <w:name w:val="939AA2D2CCC74CC1ACA15252E28449E2"/>
  </w:style>
  <w:style w:type="paragraph" w:customStyle="1" w:styleId="5A2720A4966447DA8C12710F75357184">
    <w:name w:val="5A2720A4966447DA8C12710F75357184"/>
  </w:style>
  <w:style w:type="paragraph" w:customStyle="1" w:styleId="B041946B3EB54CD9BF1F46706C7FEEE8">
    <w:name w:val="B041946B3EB54CD9BF1F46706C7FEEE8"/>
  </w:style>
  <w:style w:type="paragraph" w:customStyle="1" w:styleId="938D9F618A4949139F65CC568C88932B">
    <w:name w:val="938D9F618A4949139F65CC568C88932B"/>
  </w:style>
  <w:style w:type="paragraph" w:customStyle="1" w:styleId="3AD887EB40B5437C9C8E1EF2F35D6973">
    <w:name w:val="3AD887EB40B5437C9C8E1EF2F35D6973"/>
  </w:style>
  <w:style w:type="paragraph" w:customStyle="1" w:styleId="86B9FE5693D344479E0935B3B8DBF0F2">
    <w:name w:val="86B9FE5693D344479E0935B3B8DBF0F2"/>
  </w:style>
  <w:style w:type="paragraph" w:customStyle="1" w:styleId="5476718B583A45B5A128BE3E7C08EDBF">
    <w:name w:val="5476718B583A45B5A128BE3E7C08EDBF"/>
  </w:style>
  <w:style w:type="paragraph" w:customStyle="1" w:styleId="0BB58839477B4E1A8B8549C58EB2236B">
    <w:name w:val="0BB58839477B4E1A8B8549C58EB2236B"/>
  </w:style>
  <w:style w:type="paragraph" w:customStyle="1" w:styleId="432BBF082893433EB192037AA422E510">
    <w:name w:val="432BBF082893433EB192037AA422E510"/>
  </w:style>
  <w:style w:type="paragraph" w:customStyle="1" w:styleId="4255924E5ABA4B4A9C429845BF2775A0">
    <w:name w:val="4255924E5ABA4B4A9C429845BF2775A0"/>
  </w:style>
  <w:style w:type="paragraph" w:customStyle="1" w:styleId="47909B3C2912400DA46CDA9332D0D7EA">
    <w:name w:val="47909B3C2912400DA46CDA9332D0D7EA"/>
  </w:style>
  <w:style w:type="paragraph" w:customStyle="1" w:styleId="31A63FBC5EF44AA185A0AD77B088AD5D">
    <w:name w:val="31A63FBC5EF44AA185A0AD77B088AD5D"/>
  </w:style>
  <w:style w:type="paragraph" w:customStyle="1" w:styleId="0B910460D2F74D11B0BEBA4279D563D1">
    <w:name w:val="0B910460D2F74D11B0BEBA4279D563D1"/>
  </w:style>
  <w:style w:type="paragraph" w:customStyle="1" w:styleId="EB64D60CBD994451AC142EB922496E80">
    <w:name w:val="EB64D60CBD994451AC142EB922496E80"/>
  </w:style>
  <w:style w:type="paragraph" w:customStyle="1" w:styleId="A59E1360E2034114B673BC2025CAB8FE">
    <w:name w:val="A59E1360E2034114B673BC2025CAB8FE"/>
  </w:style>
  <w:style w:type="paragraph" w:customStyle="1" w:styleId="E7F4ADDBD3F3417A9695D1BBBF612A42">
    <w:name w:val="E7F4ADDBD3F3417A9695D1BBBF612A42"/>
  </w:style>
  <w:style w:type="paragraph" w:customStyle="1" w:styleId="06FA4A649D4D468CBBC5BAB25C3B7BA5">
    <w:name w:val="06FA4A649D4D468CBBC5BAB25C3B7BA5"/>
  </w:style>
  <w:style w:type="paragraph" w:customStyle="1" w:styleId="15B33D394CD04B49AA95C0977E588D8B">
    <w:name w:val="15B33D394CD04B49AA95C0977E588D8B"/>
    <w:rsid w:val="00071A1E"/>
  </w:style>
  <w:style w:type="paragraph" w:customStyle="1" w:styleId="918B8DA5D97849859D3C4079F8F0F06A">
    <w:name w:val="918B8DA5D97849859D3C4079F8F0F06A"/>
    <w:rsid w:val="00071A1E"/>
  </w:style>
  <w:style w:type="paragraph" w:customStyle="1" w:styleId="0A0B06546D24435897490E51C9A34BD3">
    <w:name w:val="0A0B06546D24435897490E51C9A34BD3"/>
    <w:rsid w:val="00071A1E"/>
  </w:style>
  <w:style w:type="paragraph" w:customStyle="1" w:styleId="FD4A354B86674A77A82CCB9D95933ECF">
    <w:name w:val="FD4A354B86674A77A82CCB9D95933ECF"/>
    <w:rsid w:val="00071A1E"/>
  </w:style>
  <w:style w:type="paragraph" w:customStyle="1" w:styleId="0C88400706F244829CD51DF8C39B3BFE">
    <w:name w:val="0C88400706F244829CD51DF8C39B3BFE"/>
    <w:rsid w:val="00071A1E"/>
  </w:style>
  <w:style w:type="paragraph" w:customStyle="1" w:styleId="FE1E734DFA5A4BD580AAF4CAB364882D">
    <w:name w:val="FE1E734DFA5A4BD580AAF4CAB364882D"/>
    <w:rsid w:val="00071A1E"/>
  </w:style>
  <w:style w:type="paragraph" w:customStyle="1" w:styleId="8EFC5EFE2D31406B88AB7285824F95A8">
    <w:name w:val="8EFC5EFE2D31406B88AB7285824F95A8"/>
    <w:rsid w:val="00071A1E"/>
  </w:style>
  <w:style w:type="paragraph" w:customStyle="1" w:styleId="71A7C942E340409CB3C584003587733F">
    <w:name w:val="71A7C942E340409CB3C584003587733F"/>
    <w:rsid w:val="00071A1E"/>
  </w:style>
  <w:style w:type="paragraph" w:customStyle="1" w:styleId="BAAB725F254E4C22932A0434E7A7F27A">
    <w:name w:val="BAAB725F254E4C22932A0434E7A7F27A"/>
    <w:rsid w:val="00071A1E"/>
  </w:style>
  <w:style w:type="paragraph" w:customStyle="1" w:styleId="69A62647CBBB4EDF9058DB78CCEC8740">
    <w:name w:val="69A62647CBBB4EDF9058DB78CCEC8740"/>
    <w:rsid w:val="00071A1E"/>
  </w:style>
  <w:style w:type="paragraph" w:customStyle="1" w:styleId="A2FA8B4EB1294E7C8A921367EC07DD00">
    <w:name w:val="A2FA8B4EB1294E7C8A921367EC07DD00"/>
    <w:rsid w:val="00071A1E"/>
  </w:style>
  <w:style w:type="paragraph" w:customStyle="1" w:styleId="27F1F3884BE84E1DA46AADE8EA192750">
    <w:name w:val="27F1F3884BE84E1DA46AADE8EA192750"/>
    <w:rsid w:val="00071A1E"/>
  </w:style>
  <w:style w:type="paragraph" w:customStyle="1" w:styleId="9248EF064B55481E95569E173101CB58">
    <w:name w:val="9248EF064B55481E95569E173101CB58"/>
    <w:rsid w:val="00071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Pajaron</dc:creator>
  <cp:keywords/>
  <dc:description/>
  <cp:lastModifiedBy>Devlin Pajaron</cp:lastModifiedBy>
  <cp:revision>3</cp:revision>
  <dcterms:created xsi:type="dcterms:W3CDTF">2017-07-14T15:27:00Z</dcterms:created>
  <dcterms:modified xsi:type="dcterms:W3CDTF">2017-08-24T01:16:00Z</dcterms:modified>
  <cp:category/>
  <cp:contentStatus/>
</cp:coreProperties>
</file>